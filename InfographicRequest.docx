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7413" w:rsidRDefault="00D17413" w:rsidP="00D17413">
      <w:pPr>
        <w:pStyle w:val="Heading1"/>
        <w:rPr>
          <w:rFonts w:eastAsia="Times New Roman"/>
        </w:rPr>
      </w:pPr>
      <w:r>
        <w:rPr>
          <w:rFonts w:eastAsia="Times New Roman"/>
        </w:rPr>
        <w:t>Infographic, Icon, and Logo Design</w:t>
      </w:r>
    </w:p>
    <w:p w:rsidR="00D17413" w:rsidRDefault="00D17413" w:rsidP="002F40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7413" w:rsidRDefault="00D17413" w:rsidP="002F40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Looking for a designer to create a few infographics, icons, and logos for an open source textbook.  Details below:</w:t>
      </w:r>
    </w:p>
    <w:p w:rsidR="00D17413" w:rsidRDefault="00D17413" w:rsidP="002F40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7413" w:rsidRDefault="00D17413" w:rsidP="002F40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Deliverables </w:t>
      </w:r>
    </w:p>
    <w:p w:rsidR="00D17413" w:rsidRDefault="00D17413" w:rsidP="00D1741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8-10 infographics for explaining statistical concepts/experimental design</w:t>
      </w:r>
    </w:p>
    <w:p w:rsidR="009576DA" w:rsidRDefault="009576DA" w:rsidP="009576D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Some may be complex and some more straightforward</w:t>
      </w:r>
    </w:p>
    <w:p w:rsidR="00D17413" w:rsidRDefault="00D17413" w:rsidP="00D1741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 icons corresponding to common section titles in chapters</w:t>
      </w:r>
    </w:p>
    <w:p w:rsidR="009576DA" w:rsidRDefault="009576DA" w:rsidP="009576D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Meant to be smallish and reasonably simple</w:t>
      </w:r>
    </w:p>
    <w:p w:rsidR="00D17413" w:rsidRDefault="009576DA" w:rsidP="00A900E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Cover/</w:t>
      </w:r>
      <w:r w:rsidR="00D17413" w:rsidRPr="00D17413">
        <w:rPr>
          <w:rFonts w:ascii="Times New Roman" w:eastAsia="Times New Roman" w:hAnsi="Times New Roman" w:cs="Times New Roman"/>
          <w:sz w:val="24"/>
          <w:szCs w:val="24"/>
        </w:rPr>
        <w:t>Logo for the book</w:t>
      </w:r>
    </w:p>
    <w:p w:rsidR="00D17413" w:rsidRPr="00D17413" w:rsidRDefault="009576DA" w:rsidP="00A900E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Looking for the above to be static vector illustrations (</w:t>
      </w:r>
      <w:r w:rsidR="00D17413" w:rsidRPr="002F40CF">
        <w:rPr>
          <w:rFonts w:ascii="Times New Roman" w:eastAsia="Times New Roman" w:hAnsi="Times New Roman" w:cs="Times New Roman"/>
          <w:sz w:val="24"/>
          <w:szCs w:val="24"/>
        </w:rPr>
        <w:t>JPG/PNG/SVG</w:t>
      </w:r>
      <w:r>
        <w:rPr>
          <w:rFonts w:ascii="Times New Roman" w:eastAsia="Times New Roman" w:hAnsi="Times New Roman" w:cs="Times New Roman"/>
          <w:sz w:val="24"/>
          <w:szCs w:val="24"/>
        </w:rPr>
        <w:t>, no preference)</w:t>
      </w:r>
      <w:r w:rsidR="00D17413" w:rsidRPr="002F40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7413">
        <w:rPr>
          <w:rFonts w:ascii="Times New Roman" w:eastAsia="Times New Roman" w:hAnsi="Times New Roman" w:cs="Times New Roman"/>
          <w:sz w:val="24"/>
          <w:szCs w:val="24"/>
        </w:rPr>
        <w:t xml:space="preserve">for both </w:t>
      </w:r>
      <w:r w:rsidR="00D17413" w:rsidRPr="002F40CF">
        <w:rPr>
          <w:rFonts w:ascii="Times New Roman" w:eastAsia="Times New Roman" w:hAnsi="Times New Roman" w:cs="Times New Roman"/>
          <w:sz w:val="24"/>
          <w:szCs w:val="24"/>
        </w:rPr>
        <w:t>web and print</w:t>
      </w:r>
      <w:r w:rsidR="00D17413" w:rsidRPr="002F40C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17413" w:rsidRDefault="00D17413" w:rsidP="00D17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Constraints</w:t>
      </w:r>
    </w:p>
    <w:p w:rsidR="00D17413" w:rsidRDefault="00D17413" w:rsidP="00D1741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$25/hour</w:t>
      </w:r>
      <w:r w:rsidR="00CC6ADF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eastAsia="Times New Roman" w:hAnsi="Times New Roman" w:cs="Times New Roman"/>
          <w:sz w:val="24"/>
          <w:szCs w:val="24"/>
        </w:rPr>
        <w:t>total # of hours</w:t>
      </w:r>
      <w:r w:rsidR="00CC6ADF">
        <w:rPr>
          <w:rFonts w:ascii="Times New Roman" w:eastAsia="Times New Roman" w:hAnsi="Times New Roman" w:cs="Times New Roman"/>
          <w:sz w:val="24"/>
          <w:szCs w:val="24"/>
        </w:rPr>
        <w:t xml:space="preserve"> TBD</w:t>
      </w:r>
    </w:p>
    <w:p w:rsidR="00D17413" w:rsidRDefault="00D17413" w:rsidP="00D1741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Initial </w:t>
      </w:r>
      <w:r w:rsidR="009576DA">
        <w:rPr>
          <w:rFonts w:ascii="Times New Roman" w:eastAsia="Times New Roman" w:hAnsi="Times New Roman" w:cs="Times New Roman"/>
          <w:sz w:val="24"/>
          <w:szCs w:val="24"/>
        </w:rPr>
        <w:t xml:space="preserve">(remote) </w:t>
      </w:r>
      <w:r>
        <w:rPr>
          <w:rFonts w:ascii="Times New Roman" w:eastAsia="Times New Roman" w:hAnsi="Times New Roman" w:cs="Times New Roman"/>
          <w:sz w:val="24"/>
          <w:szCs w:val="24"/>
        </w:rPr>
        <w:t>meeting to sketch ideas and discuss design style</w:t>
      </w:r>
    </w:p>
    <w:p w:rsidR="00D17413" w:rsidRDefault="00D17413" w:rsidP="00D1741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1-2 additional feedback rounds (</w:t>
      </w:r>
      <w:r w:rsidR="009576DA">
        <w:rPr>
          <w:rFonts w:ascii="Times New Roman" w:eastAsia="Times New Roman" w:hAnsi="Times New Roman" w:cs="Times New Roman"/>
          <w:sz w:val="24"/>
          <w:szCs w:val="24"/>
        </w:rPr>
        <w:t>remote meetings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17413" w:rsidRPr="00D17413" w:rsidRDefault="00D17413" w:rsidP="00D1741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Work completed by </w:t>
      </w:r>
      <w:r w:rsidR="00DF0742">
        <w:rPr>
          <w:rFonts w:ascii="Times New Roman" w:eastAsia="Times New Roman" w:hAnsi="Times New Roman" w:cs="Times New Roman"/>
          <w:sz w:val="24"/>
          <w:szCs w:val="24"/>
        </w:rPr>
        <w:t>mid-July</w:t>
      </w:r>
      <w:r w:rsidR="009576DA">
        <w:rPr>
          <w:rFonts w:ascii="Times New Roman" w:eastAsia="Times New Roman" w:hAnsi="Times New Roman" w:cs="Times New Roman"/>
          <w:sz w:val="24"/>
          <w:szCs w:val="24"/>
        </w:rPr>
        <w:t xml:space="preserve"> but billed by mid-May</w:t>
      </w:r>
    </w:p>
    <w:p w:rsidR="00D17413" w:rsidRDefault="00D17413" w:rsidP="002F40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40CF" w:rsidRPr="002F40CF" w:rsidRDefault="00DF0742" w:rsidP="002F40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Contact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: Justin Post – jbpost2@ncsu.edu</w:t>
      </w:r>
    </w:p>
    <w:p w:rsidR="00AA30C8" w:rsidRDefault="00AA30C8"/>
    <w:sectPr w:rsidR="00AA3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51A90"/>
    <w:multiLevelType w:val="hybridMultilevel"/>
    <w:tmpl w:val="9118F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D0431B"/>
    <w:multiLevelType w:val="hybridMultilevel"/>
    <w:tmpl w:val="2AB0F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0CF"/>
    <w:rsid w:val="002F40CF"/>
    <w:rsid w:val="004E501B"/>
    <w:rsid w:val="009576DA"/>
    <w:rsid w:val="009F71C0"/>
    <w:rsid w:val="00AA30C8"/>
    <w:rsid w:val="00CC6ADF"/>
    <w:rsid w:val="00D17413"/>
    <w:rsid w:val="00DF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EBC76"/>
  <w15:chartTrackingRefBased/>
  <w15:docId w15:val="{D2600EAC-83FE-476B-9695-40B2E1DB9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4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F40C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174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17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77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9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4820EA4C.dotm</Template>
  <TotalTime>15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JBPOST2</dc:creator>
  <cp:keywords/>
  <dc:description/>
  <cp:lastModifiedBy>JBPOST2</cp:lastModifiedBy>
  <cp:revision>4</cp:revision>
  <dcterms:created xsi:type="dcterms:W3CDTF">2020-02-24T15:35:00Z</dcterms:created>
  <dcterms:modified xsi:type="dcterms:W3CDTF">2020-03-04T18:44:00Z</dcterms:modified>
</cp:coreProperties>
</file>